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Pr="00DD1C24" w:rsidRDefault="006D2EE3" w:rsidP="00DD1C24">
      <w:pPr>
        <w:pStyle w:val="Heading1"/>
      </w:pPr>
      <w:r w:rsidRPr="00DD1C24">
        <w:t>Software specifications</w:t>
      </w:r>
    </w:p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581"/>
        <w:gridCol w:w="1287"/>
        <w:gridCol w:w="1287"/>
        <w:gridCol w:w="3110"/>
        <w:gridCol w:w="1458"/>
        <w:gridCol w:w="1511"/>
      </w:tblGrid>
      <w:tr w:rsidR="005C0188" w:rsidRPr="00DD1C24" w:rsidTr="00B33B17">
        <w:tc>
          <w:tcPr>
            <w:tcW w:w="562" w:type="dxa"/>
          </w:tcPr>
          <w:p w:rsidR="006D2EE3" w:rsidRPr="00DD1C24" w:rsidRDefault="004B73FE" w:rsidP="00DD1C24">
            <w:pPr>
              <w:pStyle w:val="TableColumnHeadingPACKT"/>
            </w:pPr>
            <w:r w:rsidRPr="00DD1C24">
              <w:t>Chapter no.</w:t>
            </w:r>
          </w:p>
        </w:tc>
        <w:tc>
          <w:tcPr>
            <w:tcW w:w="2552" w:type="dxa"/>
          </w:tcPr>
          <w:p w:rsidR="006D2EE3" w:rsidRPr="00DD1C24" w:rsidRDefault="006D2EE3" w:rsidP="00DD1C24">
            <w:pPr>
              <w:pStyle w:val="TableColumnHeadingPACKT"/>
            </w:pPr>
            <w:r w:rsidRPr="00DD1C24">
              <w:t>Software required (With version)</w:t>
            </w:r>
          </w:p>
        </w:tc>
        <w:tc>
          <w:tcPr>
            <w:tcW w:w="581" w:type="dxa"/>
          </w:tcPr>
          <w:p w:rsidR="006D2EE3" w:rsidRPr="00DD1C24" w:rsidRDefault="006A7075" w:rsidP="00DD1C24">
            <w:pPr>
              <w:pStyle w:val="TableColumnHeadingPACKT"/>
            </w:pPr>
            <w:r w:rsidRPr="00DD1C24">
              <w:t>Free/Proprietary</w:t>
            </w:r>
          </w:p>
        </w:tc>
        <w:tc>
          <w:tcPr>
            <w:tcW w:w="1287" w:type="dxa"/>
          </w:tcPr>
          <w:p w:rsidR="006D2EE3" w:rsidRPr="00DD1C24" w:rsidRDefault="006A7075" w:rsidP="00DD1C24">
            <w:pPr>
              <w:pStyle w:val="TableColumnHeadingPACKT"/>
            </w:pPr>
            <w:r w:rsidRPr="00DD1C24">
              <w:t>If proprietary, can code testing be performed using a trial version</w:t>
            </w:r>
          </w:p>
        </w:tc>
        <w:tc>
          <w:tcPr>
            <w:tcW w:w="1287" w:type="dxa"/>
          </w:tcPr>
          <w:p w:rsidR="006D2EE3" w:rsidRPr="00DD1C24" w:rsidRDefault="00AD1C48" w:rsidP="00DD1C24">
            <w:pPr>
              <w:pStyle w:val="TableColumnHeadingPACKT"/>
            </w:pPr>
            <w:r w:rsidRPr="00DD1C24">
              <w:t>If proprietary, then cost of the software</w:t>
            </w:r>
          </w:p>
        </w:tc>
        <w:tc>
          <w:tcPr>
            <w:tcW w:w="3110" w:type="dxa"/>
          </w:tcPr>
          <w:p w:rsidR="006D2EE3" w:rsidRPr="00DD1C24" w:rsidRDefault="00AD1C48" w:rsidP="00DD1C24">
            <w:pPr>
              <w:pStyle w:val="TableColumnHeadingPACKT"/>
            </w:pPr>
            <w:r w:rsidRPr="00DD1C24">
              <w:t>Download links to the software</w:t>
            </w:r>
          </w:p>
        </w:tc>
        <w:tc>
          <w:tcPr>
            <w:tcW w:w="1458" w:type="dxa"/>
          </w:tcPr>
          <w:p w:rsidR="006D2EE3" w:rsidRPr="00DD1C24" w:rsidRDefault="00AD1C48" w:rsidP="00DD1C24">
            <w:pPr>
              <w:pStyle w:val="TableColumnHeadingPACKT"/>
            </w:pPr>
            <w:r w:rsidRPr="00DD1C24">
              <w:t>Hardware specifications</w:t>
            </w:r>
          </w:p>
        </w:tc>
        <w:tc>
          <w:tcPr>
            <w:tcW w:w="1511" w:type="dxa"/>
          </w:tcPr>
          <w:p w:rsidR="006D2EE3" w:rsidRPr="00DD1C24" w:rsidRDefault="005C0188" w:rsidP="00DD1C24">
            <w:pPr>
              <w:pStyle w:val="TableColumnHeadingPACKT"/>
            </w:pPr>
            <w:r w:rsidRPr="00DD1C24">
              <w:t>OS required</w:t>
            </w:r>
          </w:p>
        </w:tc>
      </w:tr>
      <w:tr w:rsidR="001D70C2" w:rsidRPr="00DD1C24" w:rsidTr="00B33B17">
        <w:tc>
          <w:tcPr>
            <w:tcW w:w="562" w:type="dxa"/>
          </w:tcPr>
          <w:p w:rsidR="001D70C2" w:rsidRPr="00DD1C24" w:rsidRDefault="004B73FE" w:rsidP="00DD1C24">
            <w:pPr>
              <w:pStyle w:val="TableColumnContentPACKT"/>
            </w:pPr>
            <w:r w:rsidRPr="00DD1C24">
              <w:t>2</w:t>
            </w:r>
          </w:p>
        </w:tc>
        <w:tc>
          <w:tcPr>
            <w:tcW w:w="2552" w:type="dxa"/>
          </w:tcPr>
          <w:p w:rsidR="001D70C2" w:rsidRPr="00DD1C24" w:rsidRDefault="006B1DFC" w:rsidP="00DD1C24">
            <w:pPr>
              <w:pStyle w:val="TableColumnContentPACKT"/>
            </w:pPr>
            <w:proofErr w:type="spellStart"/>
            <w:r>
              <w:t>Sbt</w:t>
            </w:r>
            <w:proofErr w:type="spellEnd"/>
            <w:r w:rsidR="004B73FE" w:rsidRPr="00DD1C24">
              <w:t xml:space="preserve"> 0.13.1</w:t>
            </w:r>
          </w:p>
        </w:tc>
        <w:tc>
          <w:tcPr>
            <w:tcW w:w="581" w:type="dxa"/>
          </w:tcPr>
          <w:p w:rsidR="001D70C2" w:rsidRPr="00DD1C24" w:rsidRDefault="004B73FE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1D70C2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1D70C2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1D70C2" w:rsidRPr="00DD1C24" w:rsidRDefault="004B73FE" w:rsidP="00DD1C24">
            <w:pPr>
              <w:pStyle w:val="TableColumnContentPACKT"/>
            </w:pPr>
            <w:proofErr w:type="spellStart"/>
            <w:r w:rsidRPr="00DD1C24">
              <w:t>scala-sbt.org</w:t>
            </w:r>
            <w:proofErr w:type="spellEnd"/>
          </w:p>
        </w:tc>
        <w:tc>
          <w:tcPr>
            <w:tcW w:w="1458" w:type="dxa"/>
          </w:tcPr>
          <w:p w:rsidR="001D70C2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1D70C2" w:rsidRPr="00DD1C24" w:rsidRDefault="004B73FE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4B73FE" w:rsidRPr="00DD1C24" w:rsidTr="00B33B17">
        <w:tc>
          <w:tcPr>
            <w:tcW w:w="562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2</w:t>
            </w:r>
          </w:p>
        </w:tc>
        <w:tc>
          <w:tcPr>
            <w:tcW w:w="2552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Apache Spark 1.0</w:t>
            </w:r>
          </w:p>
        </w:tc>
        <w:tc>
          <w:tcPr>
            <w:tcW w:w="581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4B73FE" w:rsidRPr="00DD1C24" w:rsidRDefault="004B73FE" w:rsidP="00DD1C24">
            <w:pPr>
              <w:pStyle w:val="TableColumnContentPACKT"/>
            </w:pPr>
            <w:proofErr w:type="spellStart"/>
            <w:r w:rsidRPr="00DD1C24">
              <w:t>cloudera.com</w:t>
            </w:r>
            <w:proofErr w:type="spellEnd"/>
          </w:p>
        </w:tc>
        <w:tc>
          <w:tcPr>
            <w:tcW w:w="1458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4B73FE" w:rsidRPr="00DD1C24" w:rsidTr="00B33B17">
        <w:tc>
          <w:tcPr>
            <w:tcW w:w="562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2</w:t>
            </w:r>
          </w:p>
        </w:tc>
        <w:tc>
          <w:tcPr>
            <w:tcW w:w="2552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Cloudera CDH 5.3</w:t>
            </w:r>
          </w:p>
        </w:tc>
        <w:tc>
          <w:tcPr>
            <w:tcW w:w="581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4B73FE" w:rsidRPr="00DD1C24" w:rsidRDefault="004B73FE" w:rsidP="00DD1C24">
            <w:pPr>
              <w:pStyle w:val="TableColumnContentPACKT"/>
            </w:pPr>
            <w:proofErr w:type="spellStart"/>
            <w:r w:rsidRPr="00DD1C24">
              <w:t>cloudera.com</w:t>
            </w:r>
            <w:proofErr w:type="spellEnd"/>
          </w:p>
        </w:tc>
        <w:tc>
          <w:tcPr>
            <w:tcW w:w="1458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4B73FE" w:rsidRPr="00DD1C24" w:rsidTr="00B33B17">
        <w:tc>
          <w:tcPr>
            <w:tcW w:w="562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2</w:t>
            </w:r>
          </w:p>
        </w:tc>
        <w:tc>
          <w:tcPr>
            <w:tcW w:w="2552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Apache Maven 3.2.5</w:t>
            </w:r>
          </w:p>
        </w:tc>
        <w:tc>
          <w:tcPr>
            <w:tcW w:w="581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4B73FE" w:rsidRPr="00DD1C24" w:rsidRDefault="004B73FE" w:rsidP="00DD1C24">
            <w:pPr>
              <w:pStyle w:val="TableColumnContentPACKT"/>
            </w:pPr>
            <w:proofErr w:type="spellStart"/>
            <w:r w:rsidRPr="00DD1C24">
              <w:t>repos.fedorapeople.org</w:t>
            </w:r>
            <w:proofErr w:type="spellEnd"/>
          </w:p>
        </w:tc>
        <w:tc>
          <w:tcPr>
            <w:tcW w:w="1458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4B73FE" w:rsidRPr="00DD1C24" w:rsidRDefault="004B73FE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F31460" w:rsidRPr="00DD1C24" w:rsidTr="00B33B17">
        <w:tc>
          <w:tcPr>
            <w:tcW w:w="562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2</w:t>
            </w:r>
          </w:p>
        </w:tc>
        <w:tc>
          <w:tcPr>
            <w:tcW w:w="2552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Apache Spark 1.3</w:t>
            </w:r>
          </w:p>
        </w:tc>
        <w:tc>
          <w:tcPr>
            <w:tcW w:w="581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F31460" w:rsidRPr="00DD1C24" w:rsidRDefault="00F31460" w:rsidP="00DD1C24">
            <w:pPr>
              <w:pStyle w:val="TableColumnContentPACKT"/>
            </w:pPr>
            <w:proofErr w:type="spellStart"/>
            <w:r w:rsidRPr="00DD1C24">
              <w:t>spark.apache.org</w:t>
            </w:r>
            <w:proofErr w:type="spellEnd"/>
          </w:p>
        </w:tc>
        <w:tc>
          <w:tcPr>
            <w:tcW w:w="1458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F31460" w:rsidRPr="00DD1C24" w:rsidTr="00B33B17">
        <w:tc>
          <w:tcPr>
            <w:tcW w:w="562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3</w:t>
            </w:r>
          </w:p>
        </w:tc>
        <w:tc>
          <w:tcPr>
            <w:tcW w:w="2552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Apache Flume 1.5</w:t>
            </w:r>
          </w:p>
        </w:tc>
        <w:tc>
          <w:tcPr>
            <w:tcW w:w="581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F31460" w:rsidRPr="00DD1C24" w:rsidRDefault="00F31460" w:rsidP="00DD1C24">
            <w:pPr>
              <w:pStyle w:val="TableColumnContentPACKT"/>
            </w:pPr>
            <w:proofErr w:type="spellStart"/>
            <w:r w:rsidRPr="00DD1C24">
              <w:t>Flume.apache.org</w:t>
            </w:r>
            <w:proofErr w:type="spellEnd"/>
          </w:p>
        </w:tc>
        <w:tc>
          <w:tcPr>
            <w:tcW w:w="1458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F31460" w:rsidRPr="00DD1C24" w:rsidRDefault="00F31460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453FDA" w:rsidRPr="00DD1C24" w:rsidTr="00B33B17">
        <w:tc>
          <w:tcPr>
            <w:tcW w:w="562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3</w:t>
            </w:r>
          </w:p>
        </w:tc>
        <w:tc>
          <w:tcPr>
            <w:tcW w:w="2552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Apache Kafka 1.2</w:t>
            </w:r>
          </w:p>
        </w:tc>
        <w:tc>
          <w:tcPr>
            <w:tcW w:w="581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453FDA" w:rsidRPr="00DD1C24" w:rsidRDefault="00453FDA" w:rsidP="00DD1C24">
            <w:pPr>
              <w:pStyle w:val="TableColumnContentPACKT"/>
            </w:pPr>
            <w:proofErr w:type="spellStart"/>
            <w:r w:rsidRPr="00DD1C24">
              <w:t>archive.cloudera.com</w:t>
            </w:r>
            <w:proofErr w:type="spellEnd"/>
          </w:p>
        </w:tc>
        <w:tc>
          <w:tcPr>
            <w:tcW w:w="1458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453FDA" w:rsidRPr="00DD1C24" w:rsidTr="00B33B17">
        <w:tc>
          <w:tcPr>
            <w:tcW w:w="562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4</w:t>
            </w:r>
          </w:p>
        </w:tc>
        <w:tc>
          <w:tcPr>
            <w:tcW w:w="2552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Postgresql 9.4</w:t>
            </w:r>
          </w:p>
        </w:tc>
        <w:tc>
          <w:tcPr>
            <w:tcW w:w="581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453FDA" w:rsidRPr="00DD1C24" w:rsidRDefault="00453FDA" w:rsidP="00DD1C24">
            <w:pPr>
              <w:pStyle w:val="TableColumnContentPACKT"/>
            </w:pPr>
            <w:proofErr w:type="spellStart"/>
            <w:r w:rsidRPr="00DD1C24">
              <w:t>jdbc.postgresql.org</w:t>
            </w:r>
            <w:proofErr w:type="spellEnd"/>
          </w:p>
        </w:tc>
        <w:tc>
          <w:tcPr>
            <w:tcW w:w="1458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453FDA" w:rsidRPr="00DD1C24" w:rsidRDefault="00453FDA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5</w:t>
            </w:r>
          </w:p>
        </w:tc>
        <w:tc>
          <w:tcPr>
            <w:tcW w:w="2552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Docker 1.4.1</w:t>
            </w:r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Yum based install</w:t>
            </w:r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5</w:t>
            </w:r>
          </w:p>
        </w:tc>
        <w:tc>
          <w:tcPr>
            <w:tcW w:w="2552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 xml:space="preserve">Mazerunner </w:t>
            </w:r>
            <w:proofErr w:type="spellStart"/>
            <w:r w:rsidRPr="00DD1C24">
              <w:t>1.x</w:t>
            </w:r>
            <w:proofErr w:type="spellEnd"/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Docker based install</w:t>
            </w:r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5</w:t>
            </w:r>
          </w:p>
        </w:tc>
        <w:tc>
          <w:tcPr>
            <w:tcW w:w="2552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Neo4j 2.1.7</w:t>
            </w:r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Docker based install</w:t>
            </w:r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lastRenderedPageBreak/>
              <w:t>6</w:t>
            </w:r>
          </w:p>
        </w:tc>
        <w:tc>
          <w:tcPr>
            <w:tcW w:w="2552" w:type="dxa"/>
          </w:tcPr>
          <w:p w:rsidR="00A42322" w:rsidRPr="00DD1C24" w:rsidRDefault="0084621A" w:rsidP="00DD1C24">
            <w:pPr>
              <w:pStyle w:val="TableColumnContentPACKT"/>
            </w:pPr>
            <w:r w:rsidRPr="00DD1C24">
              <w:t>Titan 0.9.0-</w:t>
            </w:r>
            <w:proofErr w:type="spellStart"/>
            <w:r w:rsidRPr="00DD1C24">
              <w:t>M2</w:t>
            </w:r>
            <w:proofErr w:type="spellEnd"/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84621A" w:rsidP="00DD1C24">
            <w:pPr>
              <w:pStyle w:val="TableColumnContentPACKT"/>
            </w:pPr>
            <w:proofErr w:type="spellStart"/>
            <w:r w:rsidRPr="00DD1C24">
              <w:t>s3.thinkaurelius.com</w:t>
            </w:r>
            <w:proofErr w:type="spellEnd"/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B33B17" w:rsidP="00DD1C24">
            <w:pPr>
              <w:pStyle w:val="TableColumnContentPACKT"/>
            </w:pPr>
            <w:r w:rsidRPr="00DD1C24">
              <w:t>6</w:t>
            </w:r>
          </w:p>
        </w:tc>
        <w:tc>
          <w:tcPr>
            <w:tcW w:w="2552" w:type="dxa"/>
          </w:tcPr>
          <w:p w:rsidR="00A42322" w:rsidRPr="00DD1C24" w:rsidRDefault="00B33B17" w:rsidP="00DD1C24">
            <w:pPr>
              <w:pStyle w:val="TableColumnContentPACKT"/>
            </w:pPr>
            <w:r w:rsidRPr="00DD1C24">
              <w:t>HBase 0.98.6</w:t>
            </w:r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B33B17" w:rsidP="00DD1C24">
            <w:pPr>
              <w:pStyle w:val="TableColumnContentPACKT"/>
            </w:pPr>
            <w:r w:rsidRPr="00DD1C24">
              <w:t xml:space="preserve">CDH cluster install </w:t>
            </w:r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B33B17" w:rsidP="00DD1C24">
            <w:pPr>
              <w:pStyle w:val="TableColumnContentPACKT"/>
            </w:pPr>
            <w:r w:rsidRPr="00DD1C24">
              <w:t>6</w:t>
            </w:r>
          </w:p>
        </w:tc>
        <w:tc>
          <w:tcPr>
            <w:tcW w:w="2552" w:type="dxa"/>
          </w:tcPr>
          <w:p w:rsidR="00A42322" w:rsidRPr="00DD1C24" w:rsidRDefault="00B33B17" w:rsidP="00DD1C24">
            <w:pPr>
              <w:pStyle w:val="TableColumnContentPACKT"/>
            </w:pPr>
            <w:proofErr w:type="spellStart"/>
            <w:r w:rsidRPr="00DD1C24">
              <w:t>SparkOnHBase</w:t>
            </w:r>
            <w:proofErr w:type="spellEnd"/>
            <w:r w:rsidRPr="00DD1C24">
              <w:t>-</w:t>
            </w:r>
            <w:proofErr w:type="spellStart"/>
            <w:r w:rsidRPr="00DD1C24">
              <w:t>cdh5</w:t>
            </w:r>
            <w:proofErr w:type="spellEnd"/>
            <w:r w:rsidRPr="00DD1C24">
              <w:t>-0.0.2</w:t>
            </w:r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B33B17" w:rsidP="00DD1C24">
            <w:pPr>
              <w:pStyle w:val="TableColumnContentPACKT"/>
            </w:pPr>
            <w:proofErr w:type="spellStart"/>
            <w:r w:rsidRPr="00DD1C24">
              <w:t>github.com</w:t>
            </w:r>
            <w:proofErr w:type="spellEnd"/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B33B17" w:rsidP="00DD1C24">
            <w:pPr>
              <w:pStyle w:val="TableColumnContentPACKT"/>
            </w:pPr>
            <w:r w:rsidRPr="00DD1C24">
              <w:t>6</w:t>
            </w:r>
          </w:p>
        </w:tc>
        <w:tc>
          <w:tcPr>
            <w:tcW w:w="2552" w:type="dxa"/>
          </w:tcPr>
          <w:p w:rsidR="00A42322" w:rsidRPr="00DD1C24" w:rsidRDefault="00B33B17" w:rsidP="00DD1C24">
            <w:pPr>
              <w:pStyle w:val="TableColumnContentPACKT"/>
            </w:pPr>
            <w:r w:rsidRPr="00DD1C24">
              <w:t>Cassandra 2.0.13</w:t>
            </w:r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B33B17" w:rsidP="00DD1C24">
            <w:pPr>
              <w:pStyle w:val="TableColumnContentPACKT"/>
            </w:pPr>
            <w:proofErr w:type="spellStart"/>
            <w:r w:rsidRPr="00DD1C24">
              <w:t>datastax.com</w:t>
            </w:r>
            <w:proofErr w:type="spellEnd"/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0D2E8C" w:rsidP="00DD1C24">
            <w:pPr>
              <w:pStyle w:val="TableColumnContentPACKT"/>
            </w:pPr>
            <w:r w:rsidRPr="00DD1C24">
              <w:t>6</w:t>
            </w:r>
          </w:p>
        </w:tc>
        <w:tc>
          <w:tcPr>
            <w:tcW w:w="2552" w:type="dxa"/>
          </w:tcPr>
          <w:p w:rsidR="00A42322" w:rsidRPr="00DD1C24" w:rsidRDefault="000D2E8C" w:rsidP="00DD1C24">
            <w:pPr>
              <w:pStyle w:val="TableColumnContentPACKT"/>
            </w:pPr>
            <w:r w:rsidRPr="00DD1C24">
              <w:t>spark-</w:t>
            </w:r>
            <w:proofErr w:type="spellStart"/>
            <w:r w:rsidRPr="00DD1C24">
              <w:t>cassandra</w:t>
            </w:r>
            <w:proofErr w:type="spellEnd"/>
            <w:r w:rsidRPr="00DD1C24">
              <w:t>-</w:t>
            </w:r>
            <w:proofErr w:type="spellStart"/>
            <w:r w:rsidRPr="00DD1C24">
              <w:t>connector_2.10</w:t>
            </w:r>
            <w:proofErr w:type="spellEnd"/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0D2E8C" w:rsidP="00DD1C24">
            <w:pPr>
              <w:pStyle w:val="TableColumnContentPACKT"/>
            </w:pPr>
            <w:proofErr w:type="spellStart"/>
            <w:r w:rsidRPr="00DD1C24">
              <w:t>com.datastax.spark</w:t>
            </w:r>
            <w:proofErr w:type="spellEnd"/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A42322" w:rsidRPr="00DD1C24" w:rsidTr="00B33B17">
        <w:tc>
          <w:tcPr>
            <w:tcW w:w="562" w:type="dxa"/>
          </w:tcPr>
          <w:p w:rsidR="00A42322" w:rsidRPr="00DD1C24" w:rsidRDefault="0035714A" w:rsidP="00DD1C24">
            <w:pPr>
              <w:pStyle w:val="TableColumnContentPACKT"/>
            </w:pPr>
            <w:r w:rsidRPr="00DD1C24">
              <w:t>7</w:t>
            </w:r>
          </w:p>
        </w:tc>
        <w:tc>
          <w:tcPr>
            <w:tcW w:w="2552" w:type="dxa"/>
          </w:tcPr>
          <w:p w:rsidR="00A42322" w:rsidRPr="00DD1C24" w:rsidRDefault="0035714A" w:rsidP="00DD1C24">
            <w:pPr>
              <w:pStyle w:val="TableColumnContentPACKT"/>
            </w:pPr>
            <w:r w:rsidRPr="00DD1C24">
              <w:t>Spark 1.2</w:t>
            </w:r>
          </w:p>
        </w:tc>
        <w:tc>
          <w:tcPr>
            <w:tcW w:w="58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A42322" w:rsidRPr="00DD1C24" w:rsidRDefault="0035714A" w:rsidP="00DD1C24">
            <w:pPr>
              <w:pStyle w:val="TableColumnContentPACKT"/>
            </w:pPr>
            <w:r w:rsidRPr="00DD1C24">
              <w:t>CDH 5.1.3 cluster install</w:t>
            </w:r>
          </w:p>
        </w:tc>
        <w:tc>
          <w:tcPr>
            <w:tcW w:w="1458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A42322" w:rsidRPr="00DD1C24" w:rsidRDefault="00A42322" w:rsidP="00DD1C24">
            <w:pPr>
              <w:pStyle w:val="TableColumnContentPACKT"/>
            </w:pPr>
            <w:r w:rsidRPr="00DD1C24">
              <w:t>CentOS 6.5 64 bit</w:t>
            </w:r>
          </w:p>
        </w:tc>
      </w:tr>
      <w:tr w:rsidR="0035714A" w:rsidRPr="00DD1C24" w:rsidTr="00B33B17">
        <w:tc>
          <w:tcPr>
            <w:tcW w:w="562" w:type="dxa"/>
          </w:tcPr>
          <w:p w:rsidR="0035714A" w:rsidRPr="00DD1C24" w:rsidRDefault="0035714A" w:rsidP="00DD1C24">
            <w:pPr>
              <w:pStyle w:val="TableColumnContentPACKT"/>
            </w:pPr>
            <w:r w:rsidRPr="00DD1C24">
              <w:t>7</w:t>
            </w:r>
          </w:p>
        </w:tc>
        <w:tc>
          <w:tcPr>
            <w:tcW w:w="2552" w:type="dxa"/>
          </w:tcPr>
          <w:p w:rsidR="0035714A" w:rsidRPr="00DD1C24" w:rsidRDefault="006B1DFC" w:rsidP="00DD1C24">
            <w:pPr>
              <w:pStyle w:val="TableColumnContentPACKT"/>
            </w:pPr>
            <w:r>
              <w:t xml:space="preserve">H2O </w:t>
            </w:r>
            <w:r w:rsidR="0035714A" w:rsidRPr="00DD1C24">
              <w:t>0.2.12-95</w:t>
            </w:r>
          </w:p>
        </w:tc>
        <w:tc>
          <w:tcPr>
            <w:tcW w:w="581" w:type="dxa"/>
          </w:tcPr>
          <w:p w:rsidR="0035714A" w:rsidRPr="00DD1C24" w:rsidRDefault="0035714A" w:rsidP="00DD1C24">
            <w:pPr>
              <w:pStyle w:val="TableColumnContentPACKT"/>
            </w:pPr>
            <w:r w:rsidRPr="00DD1C24">
              <w:t>Free</w:t>
            </w:r>
          </w:p>
        </w:tc>
        <w:tc>
          <w:tcPr>
            <w:tcW w:w="1287" w:type="dxa"/>
          </w:tcPr>
          <w:p w:rsidR="0035714A" w:rsidRPr="00DD1C24" w:rsidRDefault="0035714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287" w:type="dxa"/>
          </w:tcPr>
          <w:p w:rsidR="0035714A" w:rsidRPr="00DD1C24" w:rsidRDefault="0035714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3110" w:type="dxa"/>
          </w:tcPr>
          <w:p w:rsidR="0035714A" w:rsidRPr="00DD1C24" w:rsidRDefault="0035714A" w:rsidP="00DD1C24">
            <w:pPr>
              <w:pStyle w:val="TableColumnContentPACKT"/>
            </w:pPr>
            <w:proofErr w:type="spellStart"/>
            <w:r w:rsidRPr="00DD1C24">
              <w:t>0xdata.com</w:t>
            </w:r>
            <w:proofErr w:type="spellEnd"/>
            <w:r w:rsidRPr="00DD1C24">
              <w:t>/download</w:t>
            </w:r>
          </w:p>
        </w:tc>
        <w:tc>
          <w:tcPr>
            <w:tcW w:w="1458" w:type="dxa"/>
          </w:tcPr>
          <w:p w:rsidR="0035714A" w:rsidRPr="00DD1C24" w:rsidRDefault="0035714A" w:rsidP="00DD1C24">
            <w:pPr>
              <w:pStyle w:val="TableColumnContentPACKT"/>
            </w:pPr>
            <w:r w:rsidRPr="00DD1C24">
              <w:t>n/a</w:t>
            </w:r>
          </w:p>
        </w:tc>
        <w:tc>
          <w:tcPr>
            <w:tcW w:w="1511" w:type="dxa"/>
          </w:tcPr>
          <w:p w:rsidR="0035714A" w:rsidRPr="00DD1C24" w:rsidRDefault="0035714A" w:rsidP="00DD1C24">
            <w:pPr>
              <w:pStyle w:val="TableColumnContentPACKT"/>
            </w:pPr>
            <w:r w:rsidRPr="00DD1C24">
              <w:t>CentOS 6.5 64 bit</w:t>
            </w:r>
          </w:p>
        </w:tc>
      </w:tr>
    </w:tbl>
    <w:p w:rsidR="005C0188" w:rsidRPr="00DD1C24" w:rsidRDefault="005C0188" w:rsidP="00DD1C24">
      <w:pPr>
        <w:pStyle w:val="Heading1"/>
      </w:pPr>
      <w:r w:rsidRPr="00DD1C24">
        <w:t>Detailed installation steps</w:t>
      </w:r>
      <w:r w:rsidR="00016EFC" w:rsidRPr="00DD1C24">
        <w:t xml:space="preserve"> (software-wise)</w:t>
      </w:r>
    </w:p>
    <w:p w:rsidR="00543930" w:rsidRPr="00DD1C24" w:rsidRDefault="00543930" w:rsidP="00DD1C24">
      <w:pPr>
        <w:pStyle w:val="NormalPACKT"/>
      </w:pPr>
      <w:r w:rsidRPr="00DD1C24">
        <w:t xml:space="preserve">The steps should be listed in a way that it prepares </w:t>
      </w:r>
      <w:r w:rsidR="001E7F51" w:rsidRPr="00DD1C24">
        <w:t>the system</w:t>
      </w:r>
      <w:r w:rsidRPr="00DD1C24">
        <w:t xml:space="preserve"> environment </w:t>
      </w:r>
      <w:r w:rsidR="001E7F51" w:rsidRPr="00DD1C24">
        <w:t>to be able to test the codes of the book</w:t>
      </w:r>
      <w:r w:rsidRPr="00DD1C24">
        <w:t>.</w:t>
      </w:r>
    </w:p>
    <w:p w:rsidR="00F31460" w:rsidRPr="00DD1C24" w:rsidRDefault="00DD1C24" w:rsidP="00DD1C24">
      <w:pPr>
        <w:pStyle w:val="TipPACKT"/>
      </w:pPr>
      <w:r w:rsidRPr="00DD1C24">
        <w:t>Note</w:t>
      </w:r>
      <w:r w:rsidR="00620367">
        <w:t>:</w:t>
      </w:r>
      <w:r w:rsidR="00F31460" w:rsidRPr="00DD1C24">
        <w:t xml:space="preserve"> Once a tool has be</w:t>
      </w:r>
      <w:r w:rsidR="0035714A" w:rsidRPr="00DD1C24">
        <w:t>e</w:t>
      </w:r>
      <w:r w:rsidR="00F31460" w:rsidRPr="00DD1C24">
        <w:t>n installed it is available for all chapters</w:t>
      </w:r>
    </w:p>
    <w:p w:rsidR="00016EFC" w:rsidRPr="00DD1C24" w:rsidRDefault="00016EFC" w:rsidP="00DD1C24">
      <w:pPr>
        <w:pStyle w:val="NumberedBulletPACKT"/>
      </w:pPr>
      <w:r w:rsidRPr="00DD1C24">
        <w:t xml:space="preserve">Software </w:t>
      </w:r>
      <w:r w:rsidR="004B73FE" w:rsidRPr="00DD1C24">
        <w:t>SBT</w:t>
      </w:r>
      <w:r w:rsidRPr="00DD1C24">
        <w:t>:</w:t>
      </w:r>
    </w:p>
    <w:p w:rsidR="00016EFC" w:rsidRPr="00DD1C24" w:rsidRDefault="004B73FE" w:rsidP="00DD1C24">
      <w:pPr>
        <w:pStyle w:val="BulletWithinBulletEndPACKT"/>
      </w:pPr>
      <w:r w:rsidRPr="00DD1C24">
        <w:t>Chapte</w:t>
      </w:r>
      <w:r w:rsidR="00DD1C24">
        <w:t>r 2 – install described in book</w:t>
      </w:r>
    </w:p>
    <w:p w:rsidR="004B73FE" w:rsidRPr="00DD1C24" w:rsidRDefault="004B73FE" w:rsidP="00DD1C24">
      <w:pPr>
        <w:pStyle w:val="NumberedBulletPACKT"/>
      </w:pPr>
      <w:r w:rsidRPr="00DD1C24">
        <w:t>Software Apache Spark 1.0</w:t>
      </w:r>
    </w:p>
    <w:p w:rsidR="004B73FE" w:rsidRPr="00DD1C24" w:rsidRDefault="004B73FE" w:rsidP="00DD1C24">
      <w:pPr>
        <w:pStyle w:val="BulletWithinBulletEndPACKT"/>
      </w:pPr>
      <w:r w:rsidRPr="00DD1C24">
        <w:t>Chapte</w:t>
      </w:r>
      <w:r w:rsidR="00DD1C24" w:rsidRPr="00DD1C24">
        <w:t>r 2 – install described in book</w:t>
      </w:r>
    </w:p>
    <w:p w:rsidR="004B73FE" w:rsidRPr="00DD1C24" w:rsidRDefault="004B73FE" w:rsidP="00DD1C24">
      <w:pPr>
        <w:pStyle w:val="NumberedBulletPACKT"/>
      </w:pPr>
      <w:r w:rsidRPr="00DD1C24">
        <w:t>Software Cloudera CDH 5.3</w:t>
      </w:r>
    </w:p>
    <w:p w:rsidR="004B73FE" w:rsidRPr="00DD1C24" w:rsidRDefault="004B73FE" w:rsidP="00DD1C24">
      <w:pPr>
        <w:pStyle w:val="BulletWithinBulletEndPACKT"/>
      </w:pPr>
      <w:r w:rsidRPr="00DD1C24">
        <w:t xml:space="preserve">Note to editor – generally I have used </w:t>
      </w:r>
      <w:r w:rsidR="00620367" w:rsidRPr="00DD1C24">
        <w:t>HDFS</w:t>
      </w:r>
      <w:r w:rsidRPr="00DD1C24">
        <w:t xml:space="preserve"> in this book but I don’t consider it to be what the book is about. If the user wants to know how to install and configure Hadoop they can read my first book </w:t>
      </w:r>
      <w:r w:rsidRPr="00DD1C24">
        <w:sym w:font="Wingdings" w:char="F04A"/>
      </w:r>
    </w:p>
    <w:p w:rsidR="004B73FE" w:rsidRPr="00DD1C24" w:rsidRDefault="004B73FE" w:rsidP="00DD1C24">
      <w:pPr>
        <w:pStyle w:val="NumberedBulletPACKT"/>
      </w:pPr>
      <w:r w:rsidRPr="00DD1C24">
        <w:t>Software</w:t>
      </w:r>
      <w:r w:rsidRPr="000C0483">
        <w:t xml:space="preserve"> </w:t>
      </w:r>
      <w:r w:rsidRPr="00DD1C24">
        <w:t>Apache Maven 3.2.5</w:t>
      </w:r>
    </w:p>
    <w:p w:rsidR="004B73FE" w:rsidRPr="00DD1C24" w:rsidRDefault="004B73FE" w:rsidP="00DD1C24">
      <w:pPr>
        <w:pStyle w:val="BulletWithinBulletEndPACKT"/>
      </w:pPr>
      <w:r w:rsidRPr="00DD1C24">
        <w:t>Chapter 2 – install described in book</w:t>
      </w:r>
    </w:p>
    <w:p w:rsidR="004B73FE" w:rsidRPr="00DD1C24" w:rsidRDefault="00F31460" w:rsidP="00DD1C24">
      <w:pPr>
        <w:pStyle w:val="NumberedBulletPACKT"/>
      </w:pPr>
      <w:r w:rsidRPr="00DD1C24">
        <w:lastRenderedPageBreak/>
        <w:t>Software Apache Spark 1.3</w:t>
      </w:r>
    </w:p>
    <w:p w:rsidR="00F31460" w:rsidRPr="00DD1C24" w:rsidRDefault="00F31460" w:rsidP="00DD1C24">
      <w:pPr>
        <w:pStyle w:val="BulletWithinBulletEndPACKT"/>
      </w:pPr>
      <w:r w:rsidRPr="00DD1C24">
        <w:t>Chapter 2 – install described in book</w:t>
      </w:r>
    </w:p>
    <w:p w:rsidR="00F31460" w:rsidRPr="00DD1C24" w:rsidRDefault="00F31460" w:rsidP="00DD1C24">
      <w:pPr>
        <w:pStyle w:val="NumberedBulletPACKT"/>
      </w:pPr>
      <w:r w:rsidRPr="00DD1C24">
        <w:t>Software Apache Flume 1.5</w:t>
      </w:r>
    </w:p>
    <w:p w:rsidR="00F31460" w:rsidRPr="00DD1C24" w:rsidRDefault="00F31460" w:rsidP="00DD1C24">
      <w:pPr>
        <w:pStyle w:val="BulletWithinBulletPACKT"/>
      </w:pPr>
      <w:r w:rsidRPr="00DD1C24">
        <w:t xml:space="preserve">Chapter 3 </w:t>
      </w:r>
      <w:r w:rsidR="006B1DFC">
        <w:t xml:space="preserve">– step 1 -&gt; </w:t>
      </w:r>
      <w:r w:rsidR="00453FDA" w:rsidRPr="00DD1C24">
        <w:t>yum install flume-ng</w:t>
      </w:r>
    </w:p>
    <w:p w:rsidR="00453FDA" w:rsidRPr="00DD1C24" w:rsidRDefault="006B1DFC" w:rsidP="00DD1C24">
      <w:pPr>
        <w:pStyle w:val="BulletWithinBulletPACKT"/>
      </w:pPr>
      <w:r>
        <w:t xml:space="preserve">Chapter 3 – step 2 -&gt; </w:t>
      </w:r>
      <w:r w:rsidR="00453FDA" w:rsidRPr="00DD1C24">
        <w:t>yum install flume-ng-agent</w:t>
      </w:r>
    </w:p>
    <w:p w:rsidR="00453FDA" w:rsidRPr="00DD1C24" w:rsidRDefault="006B1DFC" w:rsidP="00DD1C24">
      <w:pPr>
        <w:pStyle w:val="BulletWithinBulletPACKT"/>
      </w:pPr>
      <w:r>
        <w:t xml:space="preserve">Chapter 3 – step 3 -&gt; </w:t>
      </w:r>
      <w:r w:rsidR="00453FDA" w:rsidRPr="00DD1C24">
        <w:t>yum install flume-ng-agent-doc</w:t>
      </w:r>
    </w:p>
    <w:p w:rsidR="00453FDA" w:rsidRPr="00DD1C24" w:rsidRDefault="006B1DFC" w:rsidP="00DD1C24">
      <w:pPr>
        <w:pStyle w:val="BulletWithinBulletPACKT"/>
      </w:pPr>
      <w:r>
        <w:t xml:space="preserve">Chapter 3 – step 4 -&gt; </w:t>
      </w:r>
      <w:r w:rsidR="00453FDA" w:rsidRPr="00DD1C24">
        <w:t>cd /</w:t>
      </w:r>
      <w:proofErr w:type="spellStart"/>
      <w:r w:rsidR="00453FDA" w:rsidRPr="00DD1C24">
        <w:t>etc</w:t>
      </w:r>
      <w:proofErr w:type="spellEnd"/>
      <w:r w:rsidR="00453FDA" w:rsidRPr="00DD1C24">
        <w:t>/flume-ng/</w:t>
      </w:r>
      <w:proofErr w:type="spellStart"/>
      <w:r w:rsidR="00453FDA" w:rsidRPr="00DD1C24">
        <w:t>conf</w:t>
      </w:r>
      <w:proofErr w:type="spellEnd"/>
    </w:p>
    <w:p w:rsidR="00453FDA" w:rsidRPr="00DD1C24" w:rsidRDefault="00453FDA" w:rsidP="00DD1C24">
      <w:pPr>
        <w:pStyle w:val="BulletWithinBulletEndPACKT"/>
      </w:pPr>
      <w:r w:rsidRPr="00DD1C24">
        <w:t>Cha</w:t>
      </w:r>
      <w:r w:rsidR="006B1DFC">
        <w:t xml:space="preserve">pter 3 – step 4 -&gt; </w:t>
      </w:r>
      <w:bookmarkStart w:id="0" w:name="_GoBack"/>
      <w:bookmarkEnd w:id="0"/>
      <w:proofErr w:type="spellStart"/>
      <w:r w:rsidRPr="00DD1C24">
        <w:t>cp</w:t>
      </w:r>
      <w:proofErr w:type="spellEnd"/>
      <w:r w:rsidRPr="00DD1C24">
        <w:t xml:space="preserve"> f</w:t>
      </w:r>
      <w:r w:rsidR="006B1DFC">
        <w:t>lume-</w:t>
      </w:r>
      <w:proofErr w:type="spellStart"/>
      <w:r w:rsidR="006B1DFC">
        <w:t>conf.properties.template</w:t>
      </w:r>
      <w:proofErr w:type="spellEnd"/>
      <w:r w:rsidR="006B1DFC">
        <w:t xml:space="preserve"> </w:t>
      </w:r>
      <w:proofErr w:type="spellStart"/>
      <w:r w:rsidR="006B1DFC">
        <w:t>flume.conf</w:t>
      </w:r>
      <w:proofErr w:type="spellEnd"/>
    </w:p>
    <w:p w:rsidR="00453FDA" w:rsidRPr="00DD1C24" w:rsidRDefault="00453FDA" w:rsidP="000C0483">
      <w:pPr>
        <w:pStyle w:val="NumberedBulletPACKT"/>
      </w:pPr>
      <w:r w:rsidRPr="00DD1C24">
        <w:t>Software Apache Kafka 1.2</w:t>
      </w:r>
    </w:p>
    <w:p w:rsidR="00453FDA" w:rsidRPr="00DD1C24" w:rsidRDefault="00453FDA" w:rsidP="00DD1C24">
      <w:pPr>
        <w:pStyle w:val="BulletWithinBulletEndPACKT"/>
      </w:pPr>
      <w:r w:rsidRPr="00DD1C24">
        <w:t>Chapter 3 – install described in book</w:t>
      </w:r>
    </w:p>
    <w:p w:rsidR="00453FDA" w:rsidRPr="00DD1C24" w:rsidRDefault="00453FDA" w:rsidP="00DD1C24">
      <w:pPr>
        <w:pStyle w:val="NumberedBulletPACKT"/>
      </w:pPr>
      <w:r w:rsidRPr="00DD1C24">
        <w:t>Software Postgresql 9.4</w:t>
      </w:r>
    </w:p>
    <w:p w:rsidR="00453FDA" w:rsidRPr="00DD1C24" w:rsidRDefault="00453FDA" w:rsidP="00DD1C24">
      <w:pPr>
        <w:pStyle w:val="BulletWithinBulletEndPACKT"/>
      </w:pPr>
      <w:r w:rsidRPr="00DD1C24">
        <w:t>Chapter 4 – install described in book</w:t>
      </w:r>
    </w:p>
    <w:p w:rsidR="00A42322" w:rsidRPr="00DD1C24" w:rsidRDefault="00A42322" w:rsidP="00DD1C24">
      <w:pPr>
        <w:pStyle w:val="NumberedBulletPACKT"/>
      </w:pPr>
      <w:r w:rsidRPr="00DD1C24">
        <w:t>Software Docker 1.4.1</w:t>
      </w:r>
    </w:p>
    <w:p w:rsidR="00A42322" w:rsidRPr="00DD1C24" w:rsidRDefault="00A42322" w:rsidP="00DD1C24">
      <w:pPr>
        <w:pStyle w:val="BulletWithinBulletEndPACKT"/>
      </w:pPr>
      <w:r w:rsidRPr="00DD1C24">
        <w:t>Chapter 5 – install described in book</w:t>
      </w:r>
    </w:p>
    <w:p w:rsidR="00A42322" w:rsidRPr="00DD1C24" w:rsidRDefault="00A42322" w:rsidP="00DD1C24">
      <w:pPr>
        <w:pStyle w:val="NumberedBulletPACKT"/>
      </w:pPr>
      <w:r w:rsidRPr="00DD1C24">
        <w:t xml:space="preserve">Software Mazerunner </w:t>
      </w:r>
      <w:proofErr w:type="spellStart"/>
      <w:r w:rsidRPr="00DD1C24">
        <w:t>1.x</w:t>
      </w:r>
      <w:proofErr w:type="spellEnd"/>
    </w:p>
    <w:p w:rsidR="00A42322" w:rsidRPr="00DD1C24" w:rsidRDefault="00A42322" w:rsidP="00DD1C24">
      <w:pPr>
        <w:pStyle w:val="BulletWithinBulletEndPACKT"/>
      </w:pPr>
      <w:r w:rsidRPr="00DD1C24">
        <w:t>Chapter 5 – install described in book</w:t>
      </w:r>
    </w:p>
    <w:p w:rsidR="00A42322" w:rsidRPr="00DD1C24" w:rsidRDefault="00A42322" w:rsidP="00DD1C24">
      <w:pPr>
        <w:pStyle w:val="NumberedBulletPACKT"/>
      </w:pPr>
      <w:r w:rsidRPr="00DD1C24">
        <w:t>Software Neo4j 2.1.7</w:t>
      </w:r>
    </w:p>
    <w:p w:rsidR="00A42322" w:rsidRPr="00DD1C24" w:rsidRDefault="00A42322" w:rsidP="00DD1C24">
      <w:pPr>
        <w:pStyle w:val="BulletWithinBulletEndPACKT"/>
      </w:pPr>
      <w:r w:rsidRPr="00DD1C24">
        <w:t>Chapter 5 – install described in book</w:t>
      </w:r>
    </w:p>
    <w:p w:rsidR="0084621A" w:rsidRPr="00DD1C24" w:rsidRDefault="0084621A" w:rsidP="00DD1C24">
      <w:pPr>
        <w:pStyle w:val="NumberedBulletPACKT"/>
      </w:pPr>
      <w:r w:rsidRPr="00DD1C24">
        <w:t>Software Titan 0.9.0-</w:t>
      </w:r>
      <w:proofErr w:type="spellStart"/>
      <w:r w:rsidRPr="00DD1C24">
        <w:t>M2</w:t>
      </w:r>
      <w:proofErr w:type="spellEnd"/>
    </w:p>
    <w:p w:rsidR="0084621A" w:rsidRPr="00DD1C24" w:rsidRDefault="0084621A" w:rsidP="00DD1C24">
      <w:pPr>
        <w:pStyle w:val="BulletWithinBulletEndPACKT"/>
      </w:pPr>
      <w:r w:rsidRPr="00DD1C24">
        <w:t xml:space="preserve">Chapter </w:t>
      </w:r>
      <w:r w:rsidR="00B33B17" w:rsidRPr="00DD1C24">
        <w:t>6</w:t>
      </w:r>
      <w:r w:rsidRPr="00DD1C24">
        <w:t xml:space="preserve"> – install described in book</w:t>
      </w:r>
    </w:p>
    <w:p w:rsidR="00B33B17" w:rsidRPr="00DD1C24" w:rsidRDefault="00B33B17" w:rsidP="00DD1C24">
      <w:pPr>
        <w:pStyle w:val="NumberedBulletPACKT"/>
      </w:pPr>
      <w:r w:rsidRPr="00DD1C24">
        <w:t>Software HBase 0.98.6</w:t>
      </w:r>
    </w:p>
    <w:p w:rsidR="00B33B17" w:rsidRPr="00DD1C24" w:rsidRDefault="00B33B17" w:rsidP="00DD1C24">
      <w:pPr>
        <w:pStyle w:val="BulletWithinBulletEndPACKT"/>
      </w:pPr>
      <w:r w:rsidRPr="00DD1C24">
        <w:t>Chapter 6 – install described in book</w:t>
      </w:r>
    </w:p>
    <w:p w:rsidR="00B33B17" w:rsidRPr="00DD1C24" w:rsidRDefault="00DD1C24" w:rsidP="00DD1C24">
      <w:pPr>
        <w:pStyle w:val="NumberedBulletPACKT"/>
      </w:pPr>
      <w:r>
        <w:t>Software</w:t>
      </w:r>
      <w:r w:rsidR="00B33B17" w:rsidRPr="00DD1C24">
        <w:t xml:space="preserve"> </w:t>
      </w:r>
      <w:proofErr w:type="spellStart"/>
      <w:r w:rsidR="00B33B17" w:rsidRPr="00DD1C24">
        <w:t>SparkOnHBase</w:t>
      </w:r>
      <w:proofErr w:type="spellEnd"/>
      <w:r w:rsidR="00B33B17" w:rsidRPr="00DD1C24">
        <w:t>-</w:t>
      </w:r>
      <w:proofErr w:type="spellStart"/>
      <w:r w:rsidR="00B33B17" w:rsidRPr="00DD1C24">
        <w:t>cdh5</w:t>
      </w:r>
      <w:proofErr w:type="spellEnd"/>
      <w:r w:rsidR="00B33B17" w:rsidRPr="00DD1C24">
        <w:t>-0.0.2</w:t>
      </w:r>
    </w:p>
    <w:p w:rsidR="00B33B17" w:rsidRPr="00DD1C24" w:rsidRDefault="00B33B17" w:rsidP="00DD1C24">
      <w:pPr>
        <w:pStyle w:val="BulletWithinBulletEndPACKT"/>
      </w:pPr>
      <w:r w:rsidRPr="00DD1C24">
        <w:t>Chapter 6 – install described in book</w:t>
      </w:r>
    </w:p>
    <w:p w:rsidR="00B33B17" w:rsidRPr="00DD1C24" w:rsidRDefault="00DD1C24" w:rsidP="00DD1C24">
      <w:pPr>
        <w:pStyle w:val="NumberedBulletPACKT"/>
      </w:pPr>
      <w:r>
        <w:t xml:space="preserve">Software </w:t>
      </w:r>
      <w:r w:rsidR="00B33B17" w:rsidRPr="00DD1C24">
        <w:t>Cassandra 2.0.13</w:t>
      </w:r>
    </w:p>
    <w:p w:rsidR="00B33B17" w:rsidRPr="00DD1C24" w:rsidRDefault="00B33B17" w:rsidP="00DD1C24">
      <w:pPr>
        <w:pStyle w:val="BulletWithinBulletEndPACKT"/>
      </w:pPr>
      <w:r w:rsidRPr="00DD1C24">
        <w:t>Chapter 6 – install described in book</w:t>
      </w:r>
    </w:p>
    <w:p w:rsidR="000D2E8C" w:rsidRPr="00DD1C24" w:rsidRDefault="000D2E8C" w:rsidP="00DD1C24">
      <w:pPr>
        <w:pStyle w:val="NumberedBulletPACKT"/>
      </w:pPr>
      <w:r w:rsidRPr="00DD1C24">
        <w:t>Software spark-</w:t>
      </w:r>
      <w:proofErr w:type="spellStart"/>
      <w:r w:rsidRPr="00DD1C24">
        <w:t>cassandra</w:t>
      </w:r>
      <w:proofErr w:type="spellEnd"/>
      <w:r w:rsidRPr="00DD1C24">
        <w:t>-</w:t>
      </w:r>
      <w:proofErr w:type="spellStart"/>
      <w:r w:rsidRPr="00DD1C24">
        <w:t>connector_2.10</w:t>
      </w:r>
      <w:proofErr w:type="spellEnd"/>
    </w:p>
    <w:p w:rsidR="000D2E8C" w:rsidRPr="00DD1C24" w:rsidRDefault="000D2E8C" w:rsidP="00DD1C24">
      <w:pPr>
        <w:pStyle w:val="BulletWithinBulletEndPACKT"/>
      </w:pPr>
      <w:r w:rsidRPr="00DD1C24">
        <w:lastRenderedPageBreak/>
        <w:t>Chapter 6 – install described in book</w:t>
      </w:r>
    </w:p>
    <w:p w:rsidR="0035714A" w:rsidRPr="00DD1C24" w:rsidRDefault="0035714A" w:rsidP="00DD1C24">
      <w:pPr>
        <w:pStyle w:val="NumberedBulletPACKT"/>
      </w:pPr>
      <w:r w:rsidRPr="00DD1C24">
        <w:t>Software Spark 1.2</w:t>
      </w:r>
    </w:p>
    <w:p w:rsidR="0035714A" w:rsidRPr="00DD1C24" w:rsidRDefault="0035714A" w:rsidP="00DD1C24">
      <w:pPr>
        <w:pStyle w:val="BulletWithinBulletEndPACKT"/>
      </w:pPr>
      <w:r w:rsidRPr="00DD1C24">
        <w:t>Chapter 7 – automated install – provided as part of CDH 5.3 hadoop cluster automatically</w:t>
      </w:r>
    </w:p>
    <w:p w:rsidR="0035714A" w:rsidRPr="00DD1C24" w:rsidRDefault="0035714A" w:rsidP="00DD1C24">
      <w:pPr>
        <w:pStyle w:val="NumberedBulletEndPACKT"/>
      </w:pPr>
      <w:r w:rsidRPr="00DD1C24">
        <w:t xml:space="preserve">Software </w:t>
      </w:r>
      <w:r w:rsidR="006B1DFC">
        <w:t xml:space="preserve">H2O </w:t>
      </w:r>
      <w:r w:rsidRPr="00DD1C24">
        <w:t xml:space="preserve">0.2.12-95 (also called sparkling water , </w:t>
      </w:r>
      <w:proofErr w:type="spellStart"/>
      <w:r w:rsidRPr="00DD1C24">
        <w:t>h2O</w:t>
      </w:r>
      <w:proofErr w:type="spellEnd"/>
      <w:r w:rsidRPr="00DD1C24">
        <w:t xml:space="preserve"> + spark = sparkling water)</w:t>
      </w:r>
    </w:p>
    <w:p w:rsidR="0035714A" w:rsidRPr="00DD1C24" w:rsidRDefault="0035714A" w:rsidP="00DD1C24">
      <w:pPr>
        <w:pStyle w:val="BulletWithinBulletEndPACKT"/>
      </w:pPr>
      <w:r w:rsidRPr="00DD1C24">
        <w:t>Chapter 7 – install described in book</w:t>
      </w:r>
    </w:p>
    <w:sectPr w:rsidR="0035714A" w:rsidRPr="00DD1C24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MonoConNormal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A48B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CA52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D224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76A0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B23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48BC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4677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A6FE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B8C4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0C3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22095"/>
    <w:multiLevelType w:val="multilevel"/>
    <w:tmpl w:val="3C64444E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0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3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767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9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87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917" w:firstLine="0"/>
      </w:pPr>
      <w:rPr>
        <w:rFonts w:hint="default"/>
      </w:rPr>
    </w:lvl>
  </w:abstractNum>
  <w:abstractNum w:abstractNumId="11">
    <w:nsid w:val="11395964"/>
    <w:multiLevelType w:val="multilevel"/>
    <w:tmpl w:val="441C3358"/>
    <w:numStyleLink w:val="RomanNumberedBullet"/>
  </w:abstractNum>
  <w:abstractNum w:abstractNumId="12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74BFE"/>
    <w:multiLevelType w:val="multilevel"/>
    <w:tmpl w:val="D91A43F4"/>
    <w:styleLink w:val="NumberedBulletWithinBullet"/>
    <w:lvl w:ilvl="0">
      <w:start w:val="1"/>
      <w:numFmt w:val="decimal"/>
      <w:pStyle w:val="NumberedBulletWithin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C03EA4"/>
    <w:multiLevelType w:val="multilevel"/>
    <w:tmpl w:val="441C3358"/>
    <w:styleLink w:val="RomanNumberedBullet"/>
    <w:lvl w:ilvl="0">
      <w:start w:val="1"/>
      <w:numFmt w:val="lowerRoman"/>
      <w:pStyle w:val="RomanNumberedBulletPACKT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6">
    <w:nsid w:val="34B01141"/>
    <w:multiLevelType w:val="multilevel"/>
    <w:tmpl w:val="D91A43F4"/>
    <w:numStyleLink w:val="NumberedBulletWithinBullet"/>
  </w:abstractNum>
  <w:abstractNum w:abstractNumId="17">
    <w:nsid w:val="4B096E40"/>
    <w:multiLevelType w:val="multilevel"/>
    <w:tmpl w:val="365CCBF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DE83A34"/>
    <w:multiLevelType w:val="multilevel"/>
    <w:tmpl w:val="D1C639FE"/>
    <w:styleLink w:val="AlphabeticalBullet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9">
    <w:nsid w:val="75AA5B5C"/>
    <w:multiLevelType w:val="hybridMultilevel"/>
    <w:tmpl w:val="D4AA20F4"/>
    <w:lvl w:ilvl="0" w:tplc="92A0A48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</w:num>
  <w:num w:numId="16">
    <w:abstractNumId w:val="17"/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E3"/>
    <w:rsid w:val="0000287E"/>
    <w:rsid w:val="00016EFC"/>
    <w:rsid w:val="00060074"/>
    <w:rsid w:val="00094F66"/>
    <w:rsid w:val="000C0483"/>
    <w:rsid w:val="000D11D8"/>
    <w:rsid w:val="000D2B1C"/>
    <w:rsid w:val="000D2E8C"/>
    <w:rsid w:val="00105976"/>
    <w:rsid w:val="00170986"/>
    <w:rsid w:val="001D30BF"/>
    <w:rsid w:val="001D70C2"/>
    <w:rsid w:val="001E7F51"/>
    <w:rsid w:val="00213B9F"/>
    <w:rsid w:val="002500C2"/>
    <w:rsid w:val="00251457"/>
    <w:rsid w:val="002C1AD7"/>
    <w:rsid w:val="00307A51"/>
    <w:rsid w:val="00345857"/>
    <w:rsid w:val="0035714A"/>
    <w:rsid w:val="00392D4A"/>
    <w:rsid w:val="0042685D"/>
    <w:rsid w:val="00453FDA"/>
    <w:rsid w:val="004A38B6"/>
    <w:rsid w:val="004B73FE"/>
    <w:rsid w:val="00531BDE"/>
    <w:rsid w:val="00543930"/>
    <w:rsid w:val="005C0188"/>
    <w:rsid w:val="005F210D"/>
    <w:rsid w:val="00620367"/>
    <w:rsid w:val="006A7075"/>
    <w:rsid w:val="006B1DFC"/>
    <w:rsid w:val="006B6064"/>
    <w:rsid w:val="006D2EE3"/>
    <w:rsid w:val="007C07EF"/>
    <w:rsid w:val="0084621A"/>
    <w:rsid w:val="00894D09"/>
    <w:rsid w:val="008F5747"/>
    <w:rsid w:val="009B367B"/>
    <w:rsid w:val="009C217A"/>
    <w:rsid w:val="00A42322"/>
    <w:rsid w:val="00A80571"/>
    <w:rsid w:val="00A85749"/>
    <w:rsid w:val="00A9206C"/>
    <w:rsid w:val="00AD1C48"/>
    <w:rsid w:val="00B00CDD"/>
    <w:rsid w:val="00B01F56"/>
    <w:rsid w:val="00B33B17"/>
    <w:rsid w:val="00B369D7"/>
    <w:rsid w:val="00BD07EF"/>
    <w:rsid w:val="00C307C3"/>
    <w:rsid w:val="00CA1B41"/>
    <w:rsid w:val="00CF32F9"/>
    <w:rsid w:val="00D6072D"/>
    <w:rsid w:val="00D922EB"/>
    <w:rsid w:val="00DD1C24"/>
    <w:rsid w:val="00E6158A"/>
    <w:rsid w:val="00E81513"/>
    <w:rsid w:val="00F13FD6"/>
    <w:rsid w:val="00F31460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0483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</w:rPr>
  </w:style>
  <w:style w:type="paragraph" w:styleId="Heading1">
    <w:name w:val="heading 1"/>
    <w:aliases w:val="Heading 1 [PACKT]"/>
    <w:next w:val="NormalPACKT"/>
    <w:link w:val="Heading1Char"/>
    <w:qFormat/>
    <w:rsid w:val="00DD1C24"/>
    <w:pPr>
      <w:keepNext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DD1C24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DD1C2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DD1C24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link w:val="Heading5Char"/>
    <w:qFormat/>
    <w:rsid w:val="00DD1C24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DD1C24"/>
    <w:pPr>
      <w:spacing w:before="120"/>
      <w:outlineLvl w:val="5"/>
    </w:pPr>
    <w:rPr>
      <w:rFonts w:cs="Times New Roman"/>
      <w:b w:val="0"/>
      <w:bCs w:val="0"/>
      <w:sz w:val="20"/>
      <w:szCs w:val="22"/>
      <w:lang w:eastAsia="x-none"/>
    </w:rPr>
  </w:style>
  <w:style w:type="character" w:default="1" w:styleId="DefaultParagraphFont">
    <w:name w:val="Default Paragraph Font"/>
    <w:uiPriority w:val="1"/>
    <w:unhideWhenUsed/>
    <w:rsid w:val="00DD1C2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D1C24"/>
  </w:style>
  <w:style w:type="table" w:styleId="TableGrid">
    <w:name w:val="Table Grid"/>
    <w:basedOn w:val="TableNormal"/>
    <w:rsid w:val="00DD1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aliases w:val="Heading 1 [PACKT] Char"/>
    <w:link w:val="Heading1"/>
    <w:rsid w:val="00DD1C24"/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character" w:customStyle="1" w:styleId="KeyWordPACKT">
    <w:name w:val="Key Word [PACKT]"/>
    <w:uiPriority w:val="99"/>
    <w:locked/>
    <w:rsid w:val="00DD1C24"/>
    <w:rPr>
      <w:b/>
    </w:rPr>
  </w:style>
  <w:style w:type="character" w:customStyle="1" w:styleId="CodeChar">
    <w:name w:val="Code Char"/>
    <w:link w:val="Code"/>
    <w:locked/>
    <w:rsid w:val="00453FDA"/>
    <w:rPr>
      <w:rFonts w:ascii="TheSansMonoConNormal" w:hAnsi="TheSansMonoConNormal"/>
      <w:noProof/>
      <w:sz w:val="18"/>
      <w:lang w:val="en-NZ"/>
    </w:rPr>
  </w:style>
  <w:style w:type="paragraph" w:customStyle="1" w:styleId="Code">
    <w:name w:val="Code"/>
    <w:basedOn w:val="Normal"/>
    <w:link w:val="CodeChar"/>
    <w:qFormat/>
    <w:rsid w:val="00453FDA"/>
    <w:pPr>
      <w:spacing w:before="120" w:after="120"/>
      <w:contextualSpacing/>
    </w:pPr>
    <w:rPr>
      <w:rFonts w:ascii="TheSansMonoConNormal" w:hAnsi="TheSansMonoConNormal"/>
      <w:noProof/>
      <w:sz w:val="18"/>
      <w:lang w:val="en-NZ"/>
    </w:rPr>
  </w:style>
  <w:style w:type="character" w:customStyle="1" w:styleId="Heading2Char">
    <w:name w:val="Heading 2 Char"/>
    <w:aliases w:val="Heading 2 [PACKT] Char"/>
    <w:link w:val="Heading2"/>
    <w:rsid w:val="00DD1C24"/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DD1C24"/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D1C24"/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DD1C24"/>
    <w:rPr>
      <w:rFonts w:ascii="Arial" w:eastAsia="Times New Roman" w:hAnsi="Arial" w:cs="Arial"/>
      <w:b/>
      <w:color w:val="000000"/>
      <w:szCs w:val="26"/>
      <w:lang w:val="en-GB"/>
    </w:rPr>
  </w:style>
  <w:style w:type="character" w:customStyle="1" w:styleId="Heading6Char">
    <w:name w:val="Heading 6 Char"/>
    <w:aliases w:val="Heading 6 [PACKT] Char"/>
    <w:link w:val="Heading6"/>
    <w:rsid w:val="00DD1C24"/>
    <w:rPr>
      <w:rFonts w:ascii="Arial" w:eastAsia="Times New Roman" w:hAnsi="Arial" w:cs="Times New Roman"/>
      <w:iCs/>
      <w:color w:val="000000"/>
      <w:sz w:val="20"/>
      <w:lang w:val="en-GB" w:eastAsia="x-none"/>
    </w:rPr>
  </w:style>
  <w:style w:type="paragraph" w:customStyle="1" w:styleId="NormalPACKT">
    <w:name w:val="Normal [PACKT]"/>
    <w:uiPriority w:val="99"/>
    <w:locked/>
    <w:rsid w:val="00DD1C24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semiHidden/>
    <w:rsid w:val="00DD1C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D1C24"/>
    <w:rPr>
      <w:rFonts w:ascii="Arial" w:eastAsia="Times New Roman" w:hAnsi="Arial" w:cs="Arial"/>
      <w:bCs/>
      <w:sz w:val="20"/>
      <w:szCs w:val="24"/>
    </w:rPr>
  </w:style>
  <w:style w:type="character" w:customStyle="1" w:styleId="EmailPACKT">
    <w:name w:val="Email [PACKT]"/>
    <w:uiPriority w:val="99"/>
    <w:qFormat/>
    <w:locked/>
    <w:rsid w:val="00DD1C24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DD1C24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DD1C24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DD1C24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ScreenTextPACKT">
    <w:name w:val="Screen Text [PACKT]"/>
    <w:uiPriority w:val="99"/>
    <w:locked/>
    <w:rsid w:val="00DD1C24"/>
    <w:rPr>
      <w:rFonts w:ascii="Times New Roman" w:hAnsi="Times New Roman"/>
      <w:b/>
      <w:color w:val="008000"/>
      <w:sz w:val="22"/>
    </w:rPr>
  </w:style>
  <w:style w:type="character" w:customStyle="1" w:styleId="KeyPACKT">
    <w:name w:val="Key [PACKT]"/>
    <w:uiPriority w:val="99"/>
    <w:locked/>
    <w:rsid w:val="00DD1C24"/>
    <w:rPr>
      <w:i/>
      <w:color w:val="00CCFF"/>
    </w:rPr>
  </w:style>
  <w:style w:type="character" w:customStyle="1" w:styleId="ChapterrefPACKT">
    <w:name w:val="Chapterref [PACKT]"/>
    <w:uiPriority w:val="99"/>
    <w:locked/>
    <w:rsid w:val="00DD1C24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DD1C24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DD1C24"/>
    <w:pPr>
      <w:numPr>
        <w:numId w:val="2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NumberedBulletPACKT">
    <w:name w:val="Numbered Bullet [PACKT]"/>
    <w:basedOn w:val="BulletPACKT"/>
    <w:uiPriority w:val="99"/>
    <w:locked/>
    <w:rsid w:val="00DD1C24"/>
    <w:pPr>
      <w:numPr>
        <w:numId w:val="4"/>
      </w:numPr>
    </w:pPr>
  </w:style>
  <w:style w:type="paragraph" w:customStyle="1" w:styleId="TableColumnHeadingPACKT">
    <w:name w:val="Table Column Heading [PACKT]"/>
    <w:basedOn w:val="NormalPACKT"/>
    <w:uiPriority w:val="99"/>
    <w:rsid w:val="00DD1C24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DD1C24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DD1C24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DD1C24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DD1C24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 w:cs="Times New Roman"/>
      <w:sz w:val="19"/>
      <w:szCs w:val="20"/>
    </w:rPr>
  </w:style>
  <w:style w:type="paragraph" w:customStyle="1" w:styleId="ChapterNumberPACKT">
    <w:name w:val="Chapter Number [PACKT]"/>
    <w:next w:val="ChapterTitlePACKT"/>
    <w:locked/>
    <w:rsid w:val="00DD1C24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DD1C24"/>
    <w:pPr>
      <w:spacing w:after="120"/>
    </w:pPr>
  </w:style>
  <w:style w:type="paragraph" w:customStyle="1" w:styleId="FigurePACKT">
    <w:name w:val="Figure [PACKT]"/>
    <w:uiPriority w:val="99"/>
    <w:locked/>
    <w:rsid w:val="00DD1C24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DD1C24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DD1C24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DD1C24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DD1C24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PartPACKT">
    <w:name w:val="Part [PACKT]"/>
    <w:basedOn w:val="TipWithinBulletPACKT"/>
    <w:uiPriority w:val="99"/>
    <w:qFormat/>
    <w:rsid w:val="00DD1C24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TipWithinBulletPACKT">
    <w:name w:val="Tip Within Bullet [PACKT]"/>
    <w:basedOn w:val="TableWithinBulletPACKT"/>
    <w:uiPriority w:val="99"/>
    <w:qFormat/>
    <w:rsid w:val="00DD1C24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DD1C24"/>
  </w:style>
  <w:style w:type="paragraph" w:customStyle="1" w:styleId="PartTitlePACKT">
    <w:name w:val="Part Title [PACKT]"/>
    <w:basedOn w:val="PartPACKT"/>
    <w:uiPriority w:val="99"/>
    <w:qFormat/>
    <w:rsid w:val="00DD1C24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DD1C24"/>
    <w:pPr>
      <w:spacing w:after="120"/>
    </w:pPr>
    <w:rPr>
      <w:bCs/>
      <w:noProof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DD1C24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DD1C24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DD1C24"/>
    <w:pPr>
      <w:numPr>
        <w:numId w:val="7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DD1C24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DD1C24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DD1C24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character" w:customStyle="1" w:styleId="ItalicsPACKT">
    <w:name w:val="Italics [PACKT]"/>
    <w:uiPriority w:val="99"/>
    <w:locked/>
    <w:rsid w:val="00DD1C24"/>
    <w:rPr>
      <w:i/>
      <w:color w:val="FF99CC"/>
    </w:rPr>
  </w:style>
  <w:style w:type="paragraph" w:customStyle="1" w:styleId="QuotePACKT">
    <w:name w:val="Quote [PACKT]"/>
    <w:basedOn w:val="NormalPACKT"/>
    <w:uiPriority w:val="99"/>
    <w:rsid w:val="00DD1C24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LayoutInformationPACKT">
    <w:name w:val="Layout Information [PACKT]"/>
    <w:basedOn w:val="NormalPACKT"/>
    <w:next w:val="NormalPACKT"/>
    <w:rsid w:val="00DD1C24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basedOn w:val="FigureWithinTipPACKT"/>
    <w:uiPriority w:val="99"/>
    <w:qFormat/>
    <w:rsid w:val="00DD1C24"/>
  </w:style>
  <w:style w:type="paragraph" w:customStyle="1" w:styleId="FigureWithinTipPACKT">
    <w:name w:val="Figure Within Tip [PACKT]"/>
    <w:basedOn w:val="FigureWithinTableContentPACKT"/>
    <w:uiPriority w:val="99"/>
    <w:qFormat/>
    <w:rsid w:val="00DD1C24"/>
    <w:pPr>
      <w:pBdr>
        <w:top w:val="double" w:sz="4" w:space="6" w:color="auto"/>
        <w:bottom w:val="double" w:sz="4" w:space="9" w:color="auto"/>
      </w:pBdr>
    </w:p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DD1C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InformationBoxPACKT">
    <w:name w:val="Figure Within Information Box [PACKT]"/>
    <w:basedOn w:val="FigureWithinBulletPACKT"/>
    <w:qFormat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DD1C24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DD1C24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DD1C24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DD1C24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DD1C24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DD1C24"/>
    <w:pPr>
      <w:spacing w:before="180" w:after="18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DD1C24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DD1C24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DD1C24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DD1C24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DD1C24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DD1C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DD1C24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DD1C24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DD1C24"/>
  </w:style>
  <w:style w:type="paragraph" w:customStyle="1" w:styleId="QuoteWithinBulletPACKT">
    <w:name w:val="Quote Within Bullet [PACKT]"/>
    <w:basedOn w:val="QuotePACKT"/>
    <w:uiPriority w:val="99"/>
    <w:qFormat/>
    <w:rsid w:val="00DD1C24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DD1C24"/>
    <w:pPr>
      <w:numPr>
        <w:numId w:val="11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DD1C24"/>
    <w:pPr>
      <w:spacing w:after="120"/>
    </w:pPr>
  </w:style>
  <w:style w:type="character" w:customStyle="1" w:styleId="CodeHighlightedPACKT">
    <w:name w:val="Code Highlighted [PACKT]"/>
    <w:uiPriority w:val="99"/>
    <w:qFormat/>
    <w:rsid w:val="00DD1C24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DD1C24"/>
    <w:rPr>
      <w:rFonts w:ascii="Times New Roman" w:hAnsi="Times New Roman"/>
      <w:noProof/>
      <w:sz w:val="22"/>
    </w:rPr>
  </w:style>
  <w:style w:type="paragraph" w:customStyle="1" w:styleId="FigureCaptionPACKT">
    <w:name w:val="Figure Caption [PACKT]"/>
    <w:basedOn w:val="FigurePACKT"/>
    <w:uiPriority w:val="99"/>
    <w:qFormat/>
    <w:rsid w:val="00DD1C24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DD1C24"/>
    <w:pPr>
      <w:numPr>
        <w:numId w:val="17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DD1C24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DD1C24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DD1C24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DD1C24"/>
    <w:pPr>
      <w:spacing w:after="120"/>
    </w:pPr>
  </w:style>
  <w:style w:type="paragraph" w:customStyle="1" w:styleId="PartHeadingPACKT">
    <w:name w:val="Part Heading [PACKT]"/>
    <w:basedOn w:val="ChapterTitlePACKT"/>
    <w:qFormat/>
    <w:rsid w:val="00DD1C24"/>
  </w:style>
  <w:style w:type="paragraph" w:styleId="BalloonText">
    <w:name w:val="Balloon Text"/>
    <w:basedOn w:val="Normal"/>
    <w:link w:val="BalloonTextChar"/>
    <w:rsid w:val="00DD1C24"/>
    <w:pPr>
      <w:spacing w:before="0"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D1C24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paragraph" w:customStyle="1" w:styleId="BulletWithoutBulletWithinBulletPACKT">
    <w:name w:val="Bullet Without Bullet Within Bullet [PACKT]"/>
    <w:basedOn w:val="BulletPACKT"/>
    <w:uiPriority w:val="99"/>
    <w:rsid w:val="00DD1C24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DD1C24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DD1C24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DD1C24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DD1C24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numbering" w:customStyle="1" w:styleId="NumberedBullet">
    <w:name w:val="Numbered Bullet"/>
    <w:uiPriority w:val="99"/>
    <w:rsid w:val="00DD1C24"/>
    <w:pPr>
      <w:numPr>
        <w:numId w:val="3"/>
      </w:numPr>
    </w:pPr>
  </w:style>
  <w:style w:type="numbering" w:customStyle="1" w:styleId="NumberedBulletWithinBullet">
    <w:name w:val="Numbered Bullet Within Bullet"/>
    <w:uiPriority w:val="99"/>
    <w:rsid w:val="00DD1C24"/>
    <w:pPr>
      <w:numPr>
        <w:numId w:val="6"/>
      </w:numPr>
    </w:pPr>
  </w:style>
  <w:style w:type="numbering" w:customStyle="1" w:styleId="RomanNumberedBullet">
    <w:name w:val="Roman Numbered Bullet"/>
    <w:uiPriority w:val="99"/>
    <w:rsid w:val="00DD1C24"/>
    <w:pPr>
      <w:numPr>
        <w:numId w:val="9"/>
      </w:numPr>
    </w:pPr>
  </w:style>
  <w:style w:type="numbering" w:customStyle="1" w:styleId="AlphabeticalBullet">
    <w:name w:val="Alphabetical Bullet"/>
    <w:uiPriority w:val="99"/>
    <w:rsid w:val="00DD1C24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0483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</w:rPr>
  </w:style>
  <w:style w:type="paragraph" w:styleId="Heading1">
    <w:name w:val="heading 1"/>
    <w:aliases w:val="Heading 1 [PACKT]"/>
    <w:next w:val="NormalPACKT"/>
    <w:link w:val="Heading1Char"/>
    <w:qFormat/>
    <w:rsid w:val="00DD1C24"/>
    <w:pPr>
      <w:keepNext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DD1C24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DD1C2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DD1C24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link w:val="Heading5Char"/>
    <w:qFormat/>
    <w:rsid w:val="00DD1C24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DD1C24"/>
    <w:pPr>
      <w:spacing w:before="120"/>
      <w:outlineLvl w:val="5"/>
    </w:pPr>
    <w:rPr>
      <w:rFonts w:cs="Times New Roman"/>
      <w:b w:val="0"/>
      <w:bCs w:val="0"/>
      <w:sz w:val="20"/>
      <w:szCs w:val="22"/>
      <w:lang w:eastAsia="x-none"/>
    </w:rPr>
  </w:style>
  <w:style w:type="character" w:default="1" w:styleId="DefaultParagraphFont">
    <w:name w:val="Default Paragraph Font"/>
    <w:uiPriority w:val="1"/>
    <w:unhideWhenUsed/>
    <w:rsid w:val="00DD1C2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D1C24"/>
  </w:style>
  <w:style w:type="table" w:styleId="TableGrid">
    <w:name w:val="Table Grid"/>
    <w:basedOn w:val="TableNormal"/>
    <w:rsid w:val="00DD1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aliases w:val="Heading 1 [PACKT] Char"/>
    <w:link w:val="Heading1"/>
    <w:rsid w:val="00DD1C24"/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character" w:customStyle="1" w:styleId="KeyWordPACKT">
    <w:name w:val="Key Word [PACKT]"/>
    <w:uiPriority w:val="99"/>
    <w:locked/>
    <w:rsid w:val="00DD1C24"/>
    <w:rPr>
      <w:b/>
    </w:rPr>
  </w:style>
  <w:style w:type="character" w:customStyle="1" w:styleId="CodeChar">
    <w:name w:val="Code Char"/>
    <w:link w:val="Code"/>
    <w:locked/>
    <w:rsid w:val="00453FDA"/>
    <w:rPr>
      <w:rFonts w:ascii="TheSansMonoConNormal" w:hAnsi="TheSansMonoConNormal"/>
      <w:noProof/>
      <w:sz w:val="18"/>
      <w:lang w:val="en-NZ"/>
    </w:rPr>
  </w:style>
  <w:style w:type="paragraph" w:customStyle="1" w:styleId="Code">
    <w:name w:val="Code"/>
    <w:basedOn w:val="Normal"/>
    <w:link w:val="CodeChar"/>
    <w:qFormat/>
    <w:rsid w:val="00453FDA"/>
    <w:pPr>
      <w:spacing w:before="120" w:after="120"/>
      <w:contextualSpacing/>
    </w:pPr>
    <w:rPr>
      <w:rFonts w:ascii="TheSansMonoConNormal" w:hAnsi="TheSansMonoConNormal"/>
      <w:noProof/>
      <w:sz w:val="18"/>
      <w:lang w:val="en-NZ"/>
    </w:rPr>
  </w:style>
  <w:style w:type="character" w:customStyle="1" w:styleId="Heading2Char">
    <w:name w:val="Heading 2 Char"/>
    <w:aliases w:val="Heading 2 [PACKT] Char"/>
    <w:link w:val="Heading2"/>
    <w:rsid w:val="00DD1C24"/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DD1C24"/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D1C24"/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DD1C24"/>
    <w:rPr>
      <w:rFonts w:ascii="Arial" w:eastAsia="Times New Roman" w:hAnsi="Arial" w:cs="Arial"/>
      <w:b/>
      <w:color w:val="000000"/>
      <w:szCs w:val="26"/>
      <w:lang w:val="en-GB"/>
    </w:rPr>
  </w:style>
  <w:style w:type="character" w:customStyle="1" w:styleId="Heading6Char">
    <w:name w:val="Heading 6 Char"/>
    <w:aliases w:val="Heading 6 [PACKT] Char"/>
    <w:link w:val="Heading6"/>
    <w:rsid w:val="00DD1C24"/>
    <w:rPr>
      <w:rFonts w:ascii="Arial" w:eastAsia="Times New Roman" w:hAnsi="Arial" w:cs="Times New Roman"/>
      <w:iCs/>
      <w:color w:val="000000"/>
      <w:sz w:val="20"/>
      <w:lang w:val="en-GB" w:eastAsia="x-none"/>
    </w:rPr>
  </w:style>
  <w:style w:type="paragraph" w:customStyle="1" w:styleId="NormalPACKT">
    <w:name w:val="Normal [PACKT]"/>
    <w:uiPriority w:val="99"/>
    <w:locked/>
    <w:rsid w:val="00DD1C24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semiHidden/>
    <w:rsid w:val="00DD1C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D1C24"/>
    <w:rPr>
      <w:rFonts w:ascii="Arial" w:eastAsia="Times New Roman" w:hAnsi="Arial" w:cs="Arial"/>
      <w:bCs/>
      <w:sz w:val="20"/>
      <w:szCs w:val="24"/>
    </w:rPr>
  </w:style>
  <w:style w:type="character" w:customStyle="1" w:styleId="EmailPACKT">
    <w:name w:val="Email [PACKT]"/>
    <w:uiPriority w:val="99"/>
    <w:qFormat/>
    <w:locked/>
    <w:rsid w:val="00DD1C24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DD1C24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DD1C24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DD1C24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ScreenTextPACKT">
    <w:name w:val="Screen Text [PACKT]"/>
    <w:uiPriority w:val="99"/>
    <w:locked/>
    <w:rsid w:val="00DD1C24"/>
    <w:rPr>
      <w:rFonts w:ascii="Times New Roman" w:hAnsi="Times New Roman"/>
      <w:b/>
      <w:color w:val="008000"/>
      <w:sz w:val="22"/>
    </w:rPr>
  </w:style>
  <w:style w:type="character" w:customStyle="1" w:styleId="KeyPACKT">
    <w:name w:val="Key [PACKT]"/>
    <w:uiPriority w:val="99"/>
    <w:locked/>
    <w:rsid w:val="00DD1C24"/>
    <w:rPr>
      <w:i/>
      <w:color w:val="00CCFF"/>
    </w:rPr>
  </w:style>
  <w:style w:type="character" w:customStyle="1" w:styleId="ChapterrefPACKT">
    <w:name w:val="Chapterref [PACKT]"/>
    <w:uiPriority w:val="99"/>
    <w:locked/>
    <w:rsid w:val="00DD1C24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DD1C24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DD1C24"/>
    <w:pPr>
      <w:numPr>
        <w:numId w:val="2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NumberedBulletPACKT">
    <w:name w:val="Numbered Bullet [PACKT]"/>
    <w:basedOn w:val="BulletPACKT"/>
    <w:uiPriority w:val="99"/>
    <w:locked/>
    <w:rsid w:val="00DD1C24"/>
    <w:pPr>
      <w:numPr>
        <w:numId w:val="4"/>
      </w:numPr>
    </w:pPr>
  </w:style>
  <w:style w:type="paragraph" w:customStyle="1" w:styleId="TableColumnHeadingPACKT">
    <w:name w:val="Table Column Heading [PACKT]"/>
    <w:basedOn w:val="NormalPACKT"/>
    <w:uiPriority w:val="99"/>
    <w:rsid w:val="00DD1C24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DD1C24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DD1C24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DD1C24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DD1C24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 w:cs="Times New Roman"/>
      <w:sz w:val="19"/>
      <w:szCs w:val="20"/>
    </w:rPr>
  </w:style>
  <w:style w:type="paragraph" w:customStyle="1" w:styleId="ChapterNumberPACKT">
    <w:name w:val="Chapter Number [PACKT]"/>
    <w:next w:val="ChapterTitlePACKT"/>
    <w:locked/>
    <w:rsid w:val="00DD1C24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DD1C24"/>
    <w:pPr>
      <w:spacing w:after="120"/>
    </w:pPr>
  </w:style>
  <w:style w:type="paragraph" w:customStyle="1" w:styleId="FigurePACKT">
    <w:name w:val="Figure [PACKT]"/>
    <w:uiPriority w:val="99"/>
    <w:locked/>
    <w:rsid w:val="00DD1C24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DD1C24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DD1C24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DD1C24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DD1C24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PartPACKT">
    <w:name w:val="Part [PACKT]"/>
    <w:basedOn w:val="TipWithinBulletPACKT"/>
    <w:uiPriority w:val="99"/>
    <w:qFormat/>
    <w:rsid w:val="00DD1C24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TipWithinBulletPACKT">
    <w:name w:val="Tip Within Bullet [PACKT]"/>
    <w:basedOn w:val="TableWithinBulletPACKT"/>
    <w:uiPriority w:val="99"/>
    <w:qFormat/>
    <w:rsid w:val="00DD1C24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DD1C24"/>
  </w:style>
  <w:style w:type="paragraph" w:customStyle="1" w:styleId="PartTitlePACKT">
    <w:name w:val="Part Title [PACKT]"/>
    <w:basedOn w:val="PartPACKT"/>
    <w:uiPriority w:val="99"/>
    <w:qFormat/>
    <w:rsid w:val="00DD1C24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DD1C24"/>
    <w:pPr>
      <w:spacing w:after="120"/>
    </w:pPr>
    <w:rPr>
      <w:bCs/>
      <w:noProof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DD1C24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DD1C24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DD1C24"/>
    <w:pPr>
      <w:numPr>
        <w:numId w:val="7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DD1C24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DD1C24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DD1C24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character" w:customStyle="1" w:styleId="ItalicsPACKT">
    <w:name w:val="Italics [PACKT]"/>
    <w:uiPriority w:val="99"/>
    <w:locked/>
    <w:rsid w:val="00DD1C24"/>
    <w:rPr>
      <w:i/>
      <w:color w:val="FF99CC"/>
    </w:rPr>
  </w:style>
  <w:style w:type="paragraph" w:customStyle="1" w:styleId="QuotePACKT">
    <w:name w:val="Quote [PACKT]"/>
    <w:basedOn w:val="NormalPACKT"/>
    <w:uiPriority w:val="99"/>
    <w:rsid w:val="00DD1C24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LayoutInformationPACKT">
    <w:name w:val="Layout Information [PACKT]"/>
    <w:basedOn w:val="NormalPACKT"/>
    <w:next w:val="NormalPACKT"/>
    <w:rsid w:val="00DD1C24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basedOn w:val="FigureWithinTipPACKT"/>
    <w:uiPriority w:val="99"/>
    <w:qFormat/>
    <w:rsid w:val="00DD1C24"/>
  </w:style>
  <w:style w:type="paragraph" w:customStyle="1" w:styleId="FigureWithinTipPACKT">
    <w:name w:val="Figure Within Tip [PACKT]"/>
    <w:basedOn w:val="FigureWithinTableContentPACKT"/>
    <w:uiPriority w:val="99"/>
    <w:qFormat/>
    <w:rsid w:val="00DD1C24"/>
    <w:pPr>
      <w:pBdr>
        <w:top w:val="double" w:sz="4" w:space="6" w:color="auto"/>
        <w:bottom w:val="double" w:sz="4" w:space="9" w:color="auto"/>
      </w:pBdr>
    </w:p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DD1C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InformationBoxPACKT">
    <w:name w:val="Figure Within Information Box [PACKT]"/>
    <w:basedOn w:val="FigureWithinBulletPACKT"/>
    <w:qFormat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DD1C24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DD1C24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DD1C24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DD1C24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DD1C24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DD1C24"/>
    <w:pPr>
      <w:spacing w:before="180" w:after="18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DD1C24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DD1C24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DD1C24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DD1C24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DD1C24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DD1C24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DD1C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DD1C24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DD1C24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DD1C24"/>
  </w:style>
  <w:style w:type="paragraph" w:customStyle="1" w:styleId="QuoteWithinBulletPACKT">
    <w:name w:val="Quote Within Bullet [PACKT]"/>
    <w:basedOn w:val="QuotePACKT"/>
    <w:uiPriority w:val="99"/>
    <w:qFormat/>
    <w:rsid w:val="00DD1C24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DD1C24"/>
    <w:pPr>
      <w:numPr>
        <w:numId w:val="11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DD1C24"/>
    <w:pPr>
      <w:spacing w:after="120"/>
    </w:pPr>
  </w:style>
  <w:style w:type="character" w:customStyle="1" w:styleId="CodeHighlightedPACKT">
    <w:name w:val="Code Highlighted [PACKT]"/>
    <w:uiPriority w:val="99"/>
    <w:qFormat/>
    <w:rsid w:val="00DD1C24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DD1C24"/>
    <w:rPr>
      <w:rFonts w:ascii="Times New Roman" w:hAnsi="Times New Roman"/>
      <w:noProof/>
      <w:sz w:val="22"/>
    </w:rPr>
  </w:style>
  <w:style w:type="paragraph" w:customStyle="1" w:styleId="FigureCaptionPACKT">
    <w:name w:val="Figure Caption [PACKT]"/>
    <w:basedOn w:val="FigurePACKT"/>
    <w:uiPriority w:val="99"/>
    <w:qFormat/>
    <w:rsid w:val="00DD1C24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DD1C24"/>
    <w:pPr>
      <w:numPr>
        <w:numId w:val="17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DD1C24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DD1C24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DD1C24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DD1C24"/>
    <w:pPr>
      <w:spacing w:after="120"/>
    </w:pPr>
  </w:style>
  <w:style w:type="paragraph" w:customStyle="1" w:styleId="PartHeadingPACKT">
    <w:name w:val="Part Heading [PACKT]"/>
    <w:basedOn w:val="ChapterTitlePACKT"/>
    <w:qFormat/>
    <w:rsid w:val="00DD1C24"/>
  </w:style>
  <w:style w:type="paragraph" w:styleId="BalloonText">
    <w:name w:val="Balloon Text"/>
    <w:basedOn w:val="Normal"/>
    <w:link w:val="BalloonTextChar"/>
    <w:rsid w:val="00DD1C24"/>
    <w:pPr>
      <w:spacing w:before="0"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D1C24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paragraph" w:customStyle="1" w:styleId="BulletWithoutBulletWithinBulletPACKT">
    <w:name w:val="Bullet Without Bullet Within Bullet [PACKT]"/>
    <w:basedOn w:val="BulletPACKT"/>
    <w:uiPriority w:val="99"/>
    <w:rsid w:val="00DD1C24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DD1C24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DD1C24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DD1C24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DD1C24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numbering" w:customStyle="1" w:styleId="NumberedBullet">
    <w:name w:val="Numbered Bullet"/>
    <w:uiPriority w:val="99"/>
    <w:rsid w:val="00DD1C24"/>
    <w:pPr>
      <w:numPr>
        <w:numId w:val="3"/>
      </w:numPr>
    </w:pPr>
  </w:style>
  <w:style w:type="numbering" w:customStyle="1" w:styleId="NumberedBulletWithinBullet">
    <w:name w:val="Numbered Bullet Within Bullet"/>
    <w:uiPriority w:val="99"/>
    <w:rsid w:val="00DD1C24"/>
    <w:pPr>
      <w:numPr>
        <w:numId w:val="6"/>
      </w:numPr>
    </w:pPr>
  </w:style>
  <w:style w:type="numbering" w:customStyle="1" w:styleId="RomanNumberedBullet">
    <w:name w:val="Roman Numbered Bullet"/>
    <w:uiPriority w:val="99"/>
    <w:rsid w:val="00DD1C24"/>
    <w:pPr>
      <w:numPr>
        <w:numId w:val="9"/>
      </w:numPr>
    </w:pPr>
  </w:style>
  <w:style w:type="numbering" w:customStyle="1" w:styleId="AlphabeticalBullet">
    <w:name w:val="Alphabetical Bullet"/>
    <w:uiPriority w:val="99"/>
    <w:rsid w:val="00DD1C2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alis\AppData\Roaming\Microsoft\Templates\Templates\Editor's%20Templates\269_New_Template_Normal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B830F-1B58-47B8-B98F-4B824B5E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269_New_Template_Normal_Series.dot</Template>
  <TotalTime>59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Shiva M</cp:lastModifiedBy>
  <cp:revision>13</cp:revision>
  <dcterms:created xsi:type="dcterms:W3CDTF">2015-08-10T00:12:00Z</dcterms:created>
  <dcterms:modified xsi:type="dcterms:W3CDTF">2015-10-01T07:58:00Z</dcterms:modified>
</cp:coreProperties>
</file>